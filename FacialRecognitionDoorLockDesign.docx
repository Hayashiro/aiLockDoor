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p w:rsidR="00284801" w:rsidRDefault="00284801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Default="005B4C40" w:rsidP="00C6554A">
      <w:pPr>
        <w:pStyle w:val="Photo"/>
      </w:pPr>
    </w:p>
    <w:p w:rsidR="005B4C40" w:rsidRPr="008B5277" w:rsidRDefault="005B4C40" w:rsidP="00C6554A">
      <w:pPr>
        <w:pStyle w:val="Photo"/>
      </w:pPr>
    </w:p>
    <w:bookmarkEnd w:id="0"/>
    <w:bookmarkEnd w:id="1"/>
    <w:bookmarkEnd w:id="2"/>
    <w:bookmarkEnd w:id="3"/>
    <w:bookmarkEnd w:id="4"/>
    <w:p w:rsidR="00C6554A" w:rsidRDefault="00284801" w:rsidP="00C6554A">
      <w:pPr>
        <w:pStyle w:val="Title"/>
      </w:pPr>
      <w:r>
        <w:t>Facial Recognition Door Lock</w:t>
      </w:r>
    </w:p>
    <w:p w:rsidR="00C6554A" w:rsidRPr="00D5413C" w:rsidRDefault="00C6554A" w:rsidP="00C6554A">
      <w:pPr>
        <w:pStyle w:val="Subtitle"/>
      </w:pPr>
    </w:p>
    <w:p w:rsidR="00284801" w:rsidRDefault="00284801" w:rsidP="00C6554A">
      <w:pPr>
        <w:pStyle w:val="ContactInfo"/>
      </w:pPr>
      <w:r>
        <w:t>Aadish Rathore</w:t>
      </w:r>
    </w:p>
    <w:p w:rsidR="00284801" w:rsidRDefault="00284801" w:rsidP="00C6554A">
      <w:pPr>
        <w:pStyle w:val="ContactInfo"/>
      </w:pPr>
      <w:r>
        <w:t>Derek Lin</w:t>
      </w:r>
    </w:p>
    <w:p w:rsidR="00284801" w:rsidRDefault="00284801" w:rsidP="00C6554A">
      <w:pPr>
        <w:pStyle w:val="ContactInfo"/>
      </w:pPr>
      <w:r>
        <w:t>Kevin Gay</w:t>
      </w:r>
    </w:p>
    <w:p w:rsidR="00284801" w:rsidRDefault="00284801" w:rsidP="00C6554A">
      <w:pPr>
        <w:pStyle w:val="ContactInfo"/>
      </w:pPr>
      <w:r>
        <w:t>Zheng Tan</w:t>
      </w:r>
    </w:p>
    <w:p w:rsidR="00284801" w:rsidRDefault="00284801" w:rsidP="00C6554A">
      <w:pPr>
        <w:pStyle w:val="ContactInfo"/>
      </w:pPr>
    </w:p>
    <w:p w:rsidR="00284801" w:rsidRDefault="00C6554A" w:rsidP="00C6554A">
      <w:pPr>
        <w:pStyle w:val="ContactInfo"/>
      </w:pPr>
      <w:r>
        <w:t xml:space="preserve"> </w:t>
      </w:r>
    </w:p>
    <w:p w:rsidR="005B4C40" w:rsidRDefault="00C6554A" w:rsidP="00284801">
      <w:pPr>
        <w:pStyle w:val="ContactInfo"/>
      </w:pPr>
      <w:r>
        <w:t xml:space="preserve"> </w:t>
      </w:r>
      <w:r w:rsidR="00284801" w:rsidRPr="00284801">
        <w:t xml:space="preserve">SFWRTECH </w:t>
      </w:r>
      <w:r w:rsidR="00284801">
        <w:t>3FD3</w:t>
      </w:r>
      <w:r>
        <w:t xml:space="preserve"> |</w:t>
      </w:r>
      <w:r w:rsidRPr="00D5413C">
        <w:t xml:space="preserve"> </w:t>
      </w:r>
      <w:r w:rsidR="00284801">
        <w:t>20 Jan, 2019</w:t>
      </w: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5B4C40" w:rsidRDefault="005B4C40" w:rsidP="00284801">
      <w:pPr>
        <w:pStyle w:val="ContactInfo"/>
      </w:pPr>
    </w:p>
    <w:p w:rsidR="00C6554A" w:rsidRDefault="005B4C40" w:rsidP="005B4C40">
      <w:pPr>
        <w:pStyle w:val="ContactInfo"/>
        <w:jc w:val="right"/>
      </w:pPr>
      <w:r>
        <w:t>Version: 1.0</w:t>
      </w:r>
      <w:r w:rsidR="00C6554A">
        <w:br w:type="page"/>
      </w:r>
    </w:p>
    <w:p w:rsidR="00C6554A" w:rsidRPr="00D5413C" w:rsidRDefault="00284801" w:rsidP="00C6554A">
      <w:pPr>
        <w:pStyle w:val="Heading2"/>
      </w:pPr>
      <w:r>
        <w:lastRenderedPageBreak/>
        <w:t>Introduction</w:t>
      </w:r>
    </w:p>
    <w:p w:rsidR="002C74C0" w:rsidRPr="00A63313" w:rsidRDefault="00605798" w:rsidP="00087EBB">
      <w:pPr>
        <w:spacing w:line="360" w:lineRule="auto"/>
      </w:pPr>
      <w:r>
        <w:t xml:space="preserve">With the introduction of facial recognition into the IoT devices, a lot of improvements have been made. One of the section that we believe still lacks usage of modern technology is the </w:t>
      </w:r>
      <w:r w:rsidR="00A63313">
        <w:t xml:space="preserve">main entrance of residential area. Around the world, we still see usage of traditional key-style doors. According to </w:t>
      </w:r>
      <w:r w:rsidR="00A63313">
        <w:rPr>
          <w:i/>
        </w:rPr>
        <w:t>The conference board of Canada</w:t>
      </w:r>
      <w:r w:rsidR="00A63313">
        <w:t>, Canada has over 500 burglaries/100k population in a year</w:t>
      </w:r>
      <w:r w:rsidR="00087EBB">
        <w:t>. So, having usage of facial recognition door locks shall increase security of property as it cannot be tempered with. These locks shall be connected to a database that stores all the occupants faces. Once a person is in proximity of the lock, it would scan the person’s face compare with saved</w:t>
      </w:r>
      <w:r w:rsidR="00F20A0E">
        <w:t xml:space="preserve"> images and decide to either unlock or keep the door locked. The benefits of this lock are as follows: first, it would eliminate the use of a key to unlock. Second, it cannot be tempered with, thus extra security and finally, very easy to use and configure.</w:t>
      </w:r>
    </w:p>
    <w:p w:rsidR="00284801" w:rsidRPr="00D5413C" w:rsidRDefault="00284801" w:rsidP="00284801">
      <w:pPr>
        <w:pStyle w:val="Heading2"/>
      </w:pPr>
      <w:r>
        <w:t>Objectives</w:t>
      </w:r>
    </w:p>
    <w:p w:rsidR="00284801" w:rsidRDefault="00F20A0E" w:rsidP="00F20A0E">
      <w:r>
        <w:t>The objective of this project is to build a facial recognition door lock that either unlocks when authorized occupant’s face is scanned.</w:t>
      </w:r>
    </w:p>
    <w:p w:rsidR="00284801" w:rsidRPr="00D5413C" w:rsidRDefault="00284801" w:rsidP="00284801">
      <w:pPr>
        <w:pStyle w:val="Heading2"/>
      </w:pPr>
      <w:r>
        <w:t>solution &amp; validation</w:t>
      </w:r>
    </w:p>
    <w:p w:rsidR="00284801" w:rsidRDefault="00F20A0E" w:rsidP="00F20A0E">
      <w:r>
        <w:t>To achieve the scope of the project, following are the tools/programs we shall use:</w:t>
      </w:r>
    </w:p>
    <w:p w:rsidR="00F20A0E" w:rsidRDefault="00F20A0E" w:rsidP="00F20A0E">
      <w:pPr>
        <w:pStyle w:val="ListParagraph"/>
        <w:numPr>
          <w:ilvl w:val="0"/>
          <w:numId w:val="17"/>
        </w:numPr>
      </w:pPr>
      <w:r>
        <w:t>Arduino</w:t>
      </w:r>
    </w:p>
    <w:p w:rsidR="00F20A0E" w:rsidRDefault="00F20A0E" w:rsidP="00F20A0E">
      <w:pPr>
        <w:pStyle w:val="ListParagraph"/>
        <w:numPr>
          <w:ilvl w:val="0"/>
          <w:numId w:val="17"/>
        </w:numPr>
      </w:pPr>
      <w:r>
        <w:t>Motor (acts like latch)</w:t>
      </w:r>
    </w:p>
    <w:p w:rsidR="00F20A0E" w:rsidRDefault="00F20A0E" w:rsidP="00F20A0E">
      <w:pPr>
        <w:pStyle w:val="ListParagraph"/>
        <w:numPr>
          <w:ilvl w:val="0"/>
          <w:numId w:val="17"/>
        </w:numPr>
      </w:pPr>
      <w:r>
        <w:t>Python programming language to build the AI</w:t>
      </w:r>
      <w:bookmarkStart w:id="5" w:name="_GoBack"/>
      <w:bookmarkEnd w:id="5"/>
    </w:p>
    <w:p w:rsidR="00284801" w:rsidRPr="00D5413C" w:rsidRDefault="00284801" w:rsidP="00284801">
      <w:pPr>
        <w:pStyle w:val="Heading2"/>
      </w:pPr>
      <w:r>
        <w:t>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946"/>
        <w:gridCol w:w="980"/>
      </w:tblGrid>
      <w:tr w:rsidR="00284801" w:rsidTr="00284801">
        <w:tc>
          <w:tcPr>
            <w:tcW w:w="704" w:type="dxa"/>
          </w:tcPr>
          <w:p w:rsidR="00284801" w:rsidRDefault="00284801" w:rsidP="00284801">
            <w:r>
              <w:t>No.</w:t>
            </w:r>
          </w:p>
        </w:tc>
        <w:tc>
          <w:tcPr>
            <w:tcW w:w="6946" w:type="dxa"/>
          </w:tcPr>
          <w:p w:rsidR="00284801" w:rsidRDefault="00284801" w:rsidP="00284801">
            <w:r>
              <w:t>Activity</w:t>
            </w:r>
          </w:p>
        </w:tc>
        <w:tc>
          <w:tcPr>
            <w:tcW w:w="980" w:type="dxa"/>
          </w:tcPr>
          <w:p w:rsidR="00284801" w:rsidRDefault="00284801" w:rsidP="00284801">
            <w:r>
              <w:t>Week #</w:t>
            </w:r>
          </w:p>
        </w:tc>
      </w:tr>
      <w:tr w:rsidR="00284801" w:rsidTr="00284801">
        <w:tc>
          <w:tcPr>
            <w:tcW w:w="704" w:type="dxa"/>
          </w:tcPr>
          <w:p w:rsidR="00284801" w:rsidRDefault="00284801" w:rsidP="00284801">
            <w:r>
              <w:t>1</w:t>
            </w:r>
          </w:p>
        </w:tc>
        <w:tc>
          <w:tcPr>
            <w:tcW w:w="6946" w:type="dxa"/>
          </w:tcPr>
          <w:p w:rsidR="00284801" w:rsidRDefault="00284801" w:rsidP="00284801">
            <w:r>
              <w:t>Identify group members and finalize project scope</w:t>
            </w:r>
          </w:p>
        </w:tc>
        <w:tc>
          <w:tcPr>
            <w:tcW w:w="980" w:type="dxa"/>
          </w:tcPr>
          <w:p w:rsidR="00284801" w:rsidRDefault="00284801" w:rsidP="00284801">
            <w:r>
              <w:t>1</w:t>
            </w:r>
          </w:p>
        </w:tc>
      </w:tr>
      <w:tr w:rsidR="00284801" w:rsidTr="00284801">
        <w:tc>
          <w:tcPr>
            <w:tcW w:w="704" w:type="dxa"/>
          </w:tcPr>
          <w:p w:rsidR="00284801" w:rsidRDefault="00284801" w:rsidP="00284801">
            <w:r>
              <w:t>2</w:t>
            </w:r>
          </w:p>
        </w:tc>
        <w:tc>
          <w:tcPr>
            <w:tcW w:w="6946" w:type="dxa"/>
          </w:tcPr>
          <w:p w:rsidR="00284801" w:rsidRDefault="00284801" w:rsidP="00284801">
            <w:r>
              <w:t>Create design document for peer review</w:t>
            </w:r>
          </w:p>
        </w:tc>
        <w:tc>
          <w:tcPr>
            <w:tcW w:w="980" w:type="dxa"/>
          </w:tcPr>
          <w:p w:rsidR="00284801" w:rsidRDefault="00284801" w:rsidP="00284801">
            <w:r>
              <w:t>2</w:t>
            </w:r>
          </w:p>
        </w:tc>
      </w:tr>
      <w:tr w:rsidR="00284801" w:rsidTr="00284801">
        <w:tc>
          <w:tcPr>
            <w:tcW w:w="704" w:type="dxa"/>
          </w:tcPr>
          <w:p w:rsidR="00284801" w:rsidRDefault="00284801" w:rsidP="00284801">
            <w:r>
              <w:t>3</w:t>
            </w:r>
          </w:p>
        </w:tc>
        <w:tc>
          <w:tcPr>
            <w:tcW w:w="6946" w:type="dxa"/>
          </w:tcPr>
          <w:p w:rsidR="00284801" w:rsidRDefault="00284801" w:rsidP="00284801">
            <w:r>
              <w:t>Review feedback, incorporate agreed changes</w:t>
            </w:r>
          </w:p>
        </w:tc>
        <w:tc>
          <w:tcPr>
            <w:tcW w:w="980" w:type="dxa"/>
          </w:tcPr>
          <w:p w:rsidR="00284801" w:rsidRDefault="00284801" w:rsidP="00284801">
            <w:r>
              <w:t>3</w:t>
            </w:r>
          </w:p>
        </w:tc>
      </w:tr>
      <w:tr w:rsidR="00284801" w:rsidTr="00284801">
        <w:tc>
          <w:tcPr>
            <w:tcW w:w="704" w:type="dxa"/>
          </w:tcPr>
          <w:p w:rsidR="00284801" w:rsidRDefault="00284801" w:rsidP="00284801">
            <w:r>
              <w:t>4</w:t>
            </w:r>
          </w:p>
        </w:tc>
        <w:tc>
          <w:tcPr>
            <w:tcW w:w="6946" w:type="dxa"/>
          </w:tcPr>
          <w:p w:rsidR="00284801" w:rsidRDefault="00284801" w:rsidP="00284801">
            <w:r>
              <w:t xml:space="preserve">Start basic </w:t>
            </w:r>
            <w:r w:rsidR="00054A3D">
              <w:t>implementation of the final design</w:t>
            </w:r>
          </w:p>
        </w:tc>
        <w:tc>
          <w:tcPr>
            <w:tcW w:w="980" w:type="dxa"/>
          </w:tcPr>
          <w:p w:rsidR="00284801" w:rsidRDefault="00054A3D" w:rsidP="00284801">
            <w:r>
              <w:t>4</w:t>
            </w:r>
          </w:p>
        </w:tc>
      </w:tr>
      <w:tr w:rsidR="00284801" w:rsidTr="00284801">
        <w:tc>
          <w:tcPr>
            <w:tcW w:w="704" w:type="dxa"/>
          </w:tcPr>
          <w:p w:rsidR="00284801" w:rsidRDefault="00054A3D" w:rsidP="00284801">
            <w:r>
              <w:t>5</w:t>
            </w:r>
          </w:p>
        </w:tc>
        <w:tc>
          <w:tcPr>
            <w:tcW w:w="6946" w:type="dxa"/>
          </w:tcPr>
          <w:p w:rsidR="00284801" w:rsidRDefault="00284801" w:rsidP="00284801"/>
        </w:tc>
        <w:tc>
          <w:tcPr>
            <w:tcW w:w="980" w:type="dxa"/>
          </w:tcPr>
          <w:p w:rsidR="00284801" w:rsidRDefault="00284801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  <w:tr w:rsidR="00054A3D" w:rsidTr="00284801">
        <w:tc>
          <w:tcPr>
            <w:tcW w:w="704" w:type="dxa"/>
          </w:tcPr>
          <w:p w:rsidR="00054A3D" w:rsidRDefault="00054A3D" w:rsidP="00284801"/>
        </w:tc>
        <w:tc>
          <w:tcPr>
            <w:tcW w:w="6946" w:type="dxa"/>
          </w:tcPr>
          <w:p w:rsidR="00054A3D" w:rsidRDefault="00054A3D" w:rsidP="00284801"/>
        </w:tc>
        <w:tc>
          <w:tcPr>
            <w:tcW w:w="980" w:type="dxa"/>
          </w:tcPr>
          <w:p w:rsidR="00054A3D" w:rsidRDefault="00054A3D" w:rsidP="00284801"/>
        </w:tc>
      </w:tr>
    </w:tbl>
    <w:p w:rsidR="00284801" w:rsidRDefault="00284801" w:rsidP="00284801"/>
    <w:p w:rsidR="00284801" w:rsidRPr="00D5413C" w:rsidRDefault="00284801" w:rsidP="00284801">
      <w:pPr>
        <w:pStyle w:val="Heading2"/>
      </w:pPr>
      <w:r>
        <w:lastRenderedPageBreak/>
        <w:t>progress</w:t>
      </w:r>
    </w:p>
    <w:p w:rsidR="00284801" w:rsidRDefault="00284801" w:rsidP="00F20A0E"/>
    <w:p w:rsidR="00A63313" w:rsidRPr="00D5413C" w:rsidRDefault="00A63313" w:rsidP="00A63313">
      <w:pPr>
        <w:pStyle w:val="Heading2"/>
      </w:pPr>
      <w:r>
        <w:t>work cited</w:t>
      </w:r>
    </w:p>
    <w:p w:rsidR="00A63313" w:rsidRPr="00A63313" w:rsidRDefault="00A63313" w:rsidP="00A63313">
      <w:pPr>
        <w:pStyle w:val="ListParagraph"/>
        <w:numPr>
          <w:ilvl w:val="0"/>
          <w:numId w:val="16"/>
        </w:numPr>
      </w:pPr>
      <w:r w:rsidRPr="00A63313">
        <w:rPr>
          <w:color w:val="0000FF"/>
          <w:u w:val="single"/>
        </w:rPr>
        <w:t>https://www.conferenceboard.ca/hcp/Details/society/burglaries.aspx?AspxAutoDetectCookieSupport=1</w:t>
      </w:r>
    </w:p>
    <w:p w:rsidR="00A63313" w:rsidRDefault="00A63313" w:rsidP="00A63313"/>
    <w:sectPr w:rsidR="00A63313">
      <w:footerReference w:type="default" r:id="rId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4835" w:rsidRDefault="00EF4835" w:rsidP="00C6554A">
      <w:r>
        <w:separator/>
      </w:r>
    </w:p>
  </w:endnote>
  <w:endnote w:type="continuationSeparator" w:id="0">
    <w:p w:rsidR="00EF4835" w:rsidRDefault="00EF4835" w:rsidP="00C65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429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4835" w:rsidRDefault="00EF4835" w:rsidP="00C6554A">
      <w:r>
        <w:separator/>
      </w:r>
    </w:p>
  </w:footnote>
  <w:footnote w:type="continuationSeparator" w:id="0">
    <w:p w:rsidR="00EF4835" w:rsidRDefault="00EF4835" w:rsidP="00C65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372B196B"/>
    <w:multiLevelType w:val="hybridMultilevel"/>
    <w:tmpl w:val="B1D0F6BE"/>
    <w:lvl w:ilvl="0" w:tplc="CBDEBD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76357B"/>
    <w:multiLevelType w:val="hybridMultilevel"/>
    <w:tmpl w:val="677674D4"/>
    <w:lvl w:ilvl="0" w:tplc="DA6E4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01"/>
    <w:rsid w:val="00054A3D"/>
    <w:rsid w:val="00087EBB"/>
    <w:rsid w:val="002554CD"/>
    <w:rsid w:val="00284801"/>
    <w:rsid w:val="00293B83"/>
    <w:rsid w:val="002B4294"/>
    <w:rsid w:val="00333D0D"/>
    <w:rsid w:val="004C049F"/>
    <w:rsid w:val="005000E2"/>
    <w:rsid w:val="005B4C40"/>
    <w:rsid w:val="00605798"/>
    <w:rsid w:val="006A3CE7"/>
    <w:rsid w:val="00A63313"/>
    <w:rsid w:val="00C6554A"/>
    <w:rsid w:val="00ED7C44"/>
    <w:rsid w:val="00EF4835"/>
    <w:rsid w:val="00F2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19FCB3"/>
  <w15:chartTrackingRefBased/>
  <w15:docId w15:val="{BF18C494-6DFB-B341-AABB-45055B66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313"/>
    <w:pPr>
      <w:spacing w:before="0"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 w:line="264" w:lineRule="auto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line="264" w:lineRule="auto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Cs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line="264" w:lineRule="auto"/>
      <w:outlineLvl w:val="2"/>
    </w:pPr>
    <w:rPr>
      <w:rFonts w:asciiTheme="majorHAnsi" w:eastAsiaTheme="majorEastAsia" w:hAnsiTheme="majorHAnsi" w:cstheme="majorBidi"/>
      <w:color w:val="004F5B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line="264" w:lineRule="auto"/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/>
    </w:r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  <w:spacing w:before="120" w:after="200" w:line="264" w:lineRule="auto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/>
    </w:r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  <w:szCs w:val="22"/>
      <w:lang w:val="en-US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jc w:val="right"/>
    </w:pPr>
    <w:rPr>
      <w:rFonts w:asciiTheme="minorHAnsi" w:eastAsiaTheme="minorHAnsi" w:hAnsiTheme="minorHAnsi" w:cstheme="minorBidi"/>
      <w:caps/>
      <w:color w:val="595959" w:themeColor="text1" w:themeTint="A6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jc w:val="center"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6554A"/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spacing w:before="120" w:after="200" w:line="264" w:lineRule="auto"/>
      <w:contextualSpacing/>
    </w:pPr>
    <w:rPr>
      <w:rFonts w:asciiTheme="minorHAnsi" w:eastAsiaTheme="minorHAnsi" w:hAnsiTheme="minorHAnsi" w:cstheme="minorBidi"/>
      <w:color w:val="595959" w:themeColor="text1" w:themeTint="A6"/>
      <w:sz w:val="22"/>
      <w:szCs w:val="2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before="120" w:after="120" w:line="264" w:lineRule="auto"/>
    </w:pPr>
    <w:rPr>
      <w:rFonts w:asciiTheme="minorHAnsi" w:eastAsiaTheme="minorHAnsi" w:hAnsiTheme="minorHAnsi" w:cstheme="minorBidi"/>
      <w:color w:val="595959" w:themeColor="text1" w:themeTint="A6"/>
      <w:sz w:val="22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rPr>
      <w:rFonts w:asciiTheme="majorHAnsi" w:eastAsiaTheme="majorEastAsia" w:hAnsiTheme="majorHAnsi" w:cstheme="majorBidi"/>
      <w:color w:val="595959" w:themeColor="text1" w:themeTint="A6"/>
      <w:sz w:val="22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rPr>
      <w:rFonts w:asciiTheme="minorHAnsi" w:eastAsiaTheme="minorHAnsi" w:hAnsiTheme="minorHAnsi" w:cstheme="minorBidi"/>
      <w:color w:val="595959" w:themeColor="text1" w:themeTint="A6"/>
      <w:sz w:val="22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28480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63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i/Library/Containers/com.microsoft.Word/Data/Library/Application%20Support/Microsoft/Office/16.0/DTS/Search/%7b427982E5-7181-EE42-9CC4-EEE8514963EE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30</TotalTime>
  <Pages>3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 Bitra</dc:creator>
  <cp:keywords/>
  <dc:description/>
  <cp:lastModifiedBy>Adish Bitra</cp:lastModifiedBy>
  <cp:revision>4</cp:revision>
  <dcterms:created xsi:type="dcterms:W3CDTF">2020-01-20T03:00:00Z</dcterms:created>
  <dcterms:modified xsi:type="dcterms:W3CDTF">2020-01-20T03:38:00Z</dcterms:modified>
</cp:coreProperties>
</file>